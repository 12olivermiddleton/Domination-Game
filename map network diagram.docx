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89F" w:rsidRDefault="00021E9D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803FEF" wp14:editId="69217F0D">
                <wp:simplePos x="0" y="0"/>
                <wp:positionH relativeFrom="column">
                  <wp:posOffset>-2927177</wp:posOffset>
                </wp:positionH>
                <wp:positionV relativeFrom="paragraph">
                  <wp:posOffset>7303325</wp:posOffset>
                </wp:positionV>
                <wp:extent cx="1116281" cy="165966"/>
                <wp:effectExtent l="57150" t="57150" r="46355" b="1009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281" cy="165966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0.5pt,575.05pt" to="-142.6pt,5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" strokecolor="#4f81bd [3204]" strokeweight="6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803FEF" wp14:editId="69217F0D">
                <wp:simplePos x="0" y="0"/>
                <wp:positionH relativeFrom="column">
                  <wp:posOffset>-2571082</wp:posOffset>
                </wp:positionH>
                <wp:positionV relativeFrom="paragraph">
                  <wp:posOffset>5343896</wp:posOffset>
                </wp:positionV>
                <wp:extent cx="640946" cy="569537"/>
                <wp:effectExtent l="76200" t="57150" r="83185" b="977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946" cy="569537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2.45pt,420.8pt" to="-152pt,4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" strokecolor="#4f81bd [3204]" strokeweight="6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803FEF" wp14:editId="69217F0D">
                <wp:simplePos x="0" y="0"/>
                <wp:positionH relativeFrom="column">
                  <wp:posOffset>-2297792</wp:posOffset>
                </wp:positionH>
                <wp:positionV relativeFrom="paragraph">
                  <wp:posOffset>2244436</wp:posOffset>
                </wp:positionV>
                <wp:extent cx="736278" cy="2185060"/>
                <wp:effectExtent l="76200" t="38100" r="83185" b="819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278" cy="218506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0.95pt,176.75pt" to="-123pt,3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" strokecolor="#4f81bd [3204]" strokeweight="6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620EC5" wp14:editId="13DD9AF3">
                <wp:simplePos x="0" y="0"/>
                <wp:positionH relativeFrom="column">
                  <wp:posOffset>-2927177</wp:posOffset>
                </wp:positionH>
                <wp:positionV relativeFrom="paragraph">
                  <wp:posOffset>6115792</wp:posOffset>
                </wp:positionV>
                <wp:extent cx="997520" cy="925781"/>
                <wp:effectExtent l="76200" t="57150" r="31750" b="10350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7520" cy="925781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0.5pt,481.55pt" to="-151.95pt,5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" strokecolor="#4f81bd [3204]" strokeweight="6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CB86C4" wp14:editId="1EFE0038">
                <wp:simplePos x="0" y="0"/>
                <wp:positionH relativeFrom="column">
                  <wp:posOffset>-1668400</wp:posOffset>
                </wp:positionH>
                <wp:positionV relativeFrom="paragraph">
                  <wp:posOffset>6317673</wp:posOffset>
                </wp:positionV>
                <wp:extent cx="35436" cy="985652"/>
                <wp:effectExtent l="95250" t="19050" r="79375" b="812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6" cy="985652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1.35pt,497.45pt" to="-128.55pt,5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" strokecolor="#4f81bd [3204]" strokeweight="6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63A80D" wp14:editId="15329E8B">
                <wp:simplePos x="0" y="0"/>
                <wp:positionH relativeFrom="column">
                  <wp:posOffset>-2654044</wp:posOffset>
                </wp:positionH>
                <wp:positionV relativeFrom="paragraph">
                  <wp:posOffset>7742712</wp:posOffset>
                </wp:positionV>
                <wp:extent cx="1021270" cy="890649"/>
                <wp:effectExtent l="76200" t="57150" r="26670" b="1003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270" cy="890649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9pt,609.65pt" to="-128.6pt,6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" strokecolor="#4f81bd [3204]" strokeweight="6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056CB7" wp14:editId="2B2890DB">
                <wp:simplePos x="0" y="0"/>
                <wp:positionH relativeFrom="column">
                  <wp:posOffset>-3057813</wp:posOffset>
                </wp:positionH>
                <wp:positionV relativeFrom="paragraph">
                  <wp:posOffset>7398327</wp:posOffset>
                </wp:positionV>
                <wp:extent cx="130224" cy="1104405"/>
                <wp:effectExtent l="95250" t="38100" r="79375" b="768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24" cy="110440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0.75pt,582.55pt" to="-230.5pt,6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" strokecolor="#4f81bd [3204]" strokeweight="6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803FEF" wp14:editId="69217F0D">
                <wp:simplePos x="0" y="0"/>
                <wp:positionH relativeFrom="column">
                  <wp:posOffset>-3687205</wp:posOffset>
                </wp:positionH>
                <wp:positionV relativeFrom="paragraph">
                  <wp:posOffset>6317673</wp:posOffset>
                </wp:positionV>
                <wp:extent cx="308766" cy="724395"/>
                <wp:effectExtent l="76200" t="38100" r="72390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766" cy="72439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0.35pt,497.45pt" to="-266.05pt,5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" strokecolor="#4f81bd [3204]" strokeweight="6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803FEF" wp14:editId="69217F0D">
                <wp:simplePos x="0" y="0"/>
                <wp:positionH relativeFrom="column">
                  <wp:posOffset>-2476327</wp:posOffset>
                </wp:positionH>
                <wp:positionV relativeFrom="paragraph">
                  <wp:posOffset>4821382</wp:posOffset>
                </wp:positionV>
                <wp:extent cx="760426" cy="190005"/>
                <wp:effectExtent l="57150" t="57150" r="40005" b="1149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426" cy="19000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5pt,379.65pt" to="-135.1pt,3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" strokecolor="#4f81bd [3204]" strokeweight="6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803FEF" wp14:editId="69217F0D">
                <wp:simplePos x="0" y="0"/>
                <wp:positionH relativeFrom="column">
                  <wp:posOffset>-1715894</wp:posOffset>
                </wp:positionH>
                <wp:positionV relativeFrom="paragraph">
                  <wp:posOffset>4928260</wp:posOffset>
                </wp:positionV>
                <wp:extent cx="236675" cy="890270"/>
                <wp:effectExtent l="95250" t="38100" r="30480" b="812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675" cy="89027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5.1pt,388.05pt" to="-116.45pt,4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" strokecolor="#4f81bd [3204]" strokeweight="6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803FEF" wp14:editId="69217F0D">
                <wp:simplePos x="0" y="0"/>
                <wp:positionH relativeFrom="column">
                  <wp:posOffset>-4174093</wp:posOffset>
                </wp:positionH>
                <wp:positionV relativeFrom="paragraph">
                  <wp:posOffset>4928260</wp:posOffset>
                </wp:positionV>
                <wp:extent cx="142511" cy="1140031"/>
                <wp:effectExtent l="95250" t="38100" r="67310" b="793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11" cy="1140031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8.65pt,388.05pt" to="-317.45pt,4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" strokecolor="#4f81bd [3204]" strokeweight="6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6B9A0E" wp14:editId="5C01DACF">
                <wp:simplePos x="0" y="0"/>
                <wp:positionH relativeFrom="column">
                  <wp:posOffset>-3580732</wp:posOffset>
                </wp:positionH>
                <wp:positionV relativeFrom="paragraph">
                  <wp:posOffset>5343896</wp:posOffset>
                </wp:positionV>
                <wp:extent cx="772301" cy="570016"/>
                <wp:effectExtent l="76200" t="57150" r="27940" b="971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301" cy="570016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1.95pt,420.8pt" to="-221.15pt,4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" strokecolor="#4f81bd [3204]" strokeweight="6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0341C4" wp14:editId="4EFEAFFA">
                <wp:simplePos x="0" y="0"/>
                <wp:positionH relativeFrom="column">
                  <wp:posOffset>-2654457</wp:posOffset>
                </wp:positionH>
                <wp:positionV relativeFrom="paragraph">
                  <wp:posOffset>2315688</wp:posOffset>
                </wp:positionV>
                <wp:extent cx="202286" cy="2612572"/>
                <wp:effectExtent l="95250" t="38100" r="83820" b="736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286" cy="2612572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9pt,182.35pt" to="-193.05pt,3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" strokecolor="#4f81bd [3204]" strokeweight="6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1BFCA2" wp14:editId="03B79FBB">
                <wp:simplePos x="0" y="0"/>
                <wp:positionH relativeFrom="column">
                  <wp:posOffset>-4031582</wp:posOffset>
                </wp:positionH>
                <wp:positionV relativeFrom="paragraph">
                  <wp:posOffset>2244436</wp:posOffset>
                </wp:positionV>
                <wp:extent cx="1460658" cy="2185060"/>
                <wp:effectExtent l="76200" t="57150" r="44450" b="1009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658" cy="218506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7.45pt,176.75pt" to="-202.45pt,3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" strokecolor="#4f81bd [3204]" strokeweight="6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F6A0AC" wp14:editId="527EB861">
                <wp:simplePos x="0" y="0"/>
                <wp:positionH relativeFrom="column">
                  <wp:posOffset>-2451925</wp:posOffset>
                </wp:positionH>
                <wp:positionV relativeFrom="paragraph">
                  <wp:posOffset>462915</wp:posOffset>
                </wp:positionV>
                <wp:extent cx="119166" cy="1353185"/>
                <wp:effectExtent l="95250" t="38100" r="90805" b="755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166" cy="135318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3.05pt,36.45pt" to="-183.65pt,1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" strokecolor="#4f81bd [3204]" strokeweight="6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7DECC4" wp14:editId="6EF11C4D">
                <wp:simplePos x="0" y="0"/>
                <wp:positionH relativeFrom="column">
                  <wp:posOffset>-3106700</wp:posOffset>
                </wp:positionH>
                <wp:positionV relativeFrom="paragraph">
                  <wp:posOffset>8500531</wp:posOffset>
                </wp:positionV>
                <wp:extent cx="451262" cy="498763"/>
                <wp:effectExtent l="38100" t="38100" r="44450" b="349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49876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-244.6pt;margin-top:669.35pt;width:35.55pt;height:3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" fillcolor="white [3212]" strokecolor="#243f60 [1604]" strokeweight="6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1CB0C6" wp14:editId="6CB6655B">
                <wp:simplePos x="0" y="0"/>
                <wp:positionH relativeFrom="column">
                  <wp:posOffset>-1812703</wp:posOffset>
                </wp:positionH>
                <wp:positionV relativeFrom="paragraph">
                  <wp:posOffset>7241746</wp:posOffset>
                </wp:positionV>
                <wp:extent cx="451262" cy="498763"/>
                <wp:effectExtent l="38100" t="38100" r="44450" b="349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49876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-142.75pt;margin-top:570.2pt;width:35.55pt;height:3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" fillcolor="white [3212]" strokecolor="#243f60 [1604]" strokeweight="6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CC88D2" wp14:editId="54A9A226">
                <wp:simplePos x="0" y="0"/>
                <wp:positionH relativeFrom="column">
                  <wp:posOffset>-1931455</wp:posOffset>
                </wp:positionH>
                <wp:positionV relativeFrom="paragraph">
                  <wp:posOffset>5816707</wp:posOffset>
                </wp:positionV>
                <wp:extent cx="451262" cy="498763"/>
                <wp:effectExtent l="38100" t="38100" r="44450" b="349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49876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-152.1pt;margin-top:458pt;width:35.55pt;height:3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" fillcolor="white [3212]" strokecolor="#243f60 [1604]" strokeweight="6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1EC11C" wp14:editId="1EE3002D">
                <wp:simplePos x="0" y="0"/>
                <wp:positionH relativeFrom="column">
                  <wp:posOffset>-3379833</wp:posOffset>
                </wp:positionH>
                <wp:positionV relativeFrom="paragraph">
                  <wp:posOffset>6968613</wp:posOffset>
                </wp:positionV>
                <wp:extent cx="451262" cy="498763"/>
                <wp:effectExtent l="38100" t="38100" r="44450" b="349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49876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-266.15pt;margin-top:548.7pt;width:35.55pt;height:3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" fillcolor="white [3212]" strokecolor="#243f60 [1604]" strokeweight="6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8D9560" wp14:editId="77A87E3B">
                <wp:simplePos x="0" y="0"/>
                <wp:positionH relativeFrom="column">
                  <wp:posOffset>-4033388</wp:posOffset>
                </wp:positionH>
                <wp:positionV relativeFrom="paragraph">
                  <wp:posOffset>5816707</wp:posOffset>
                </wp:positionV>
                <wp:extent cx="451262" cy="498763"/>
                <wp:effectExtent l="38100" t="38100" r="44450" b="349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49876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-317.6pt;margin-top:458pt;width:35.55pt;height:3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" fillcolor="white [3212]" strokecolor="#243f60 [1604]" strokeweight="6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97FC4" wp14:editId="60577D89">
                <wp:simplePos x="0" y="0"/>
                <wp:positionH relativeFrom="column">
                  <wp:posOffset>-1717700</wp:posOffset>
                </wp:positionH>
                <wp:positionV relativeFrom="paragraph">
                  <wp:posOffset>4427583</wp:posOffset>
                </wp:positionV>
                <wp:extent cx="451262" cy="498763"/>
                <wp:effectExtent l="38100" t="38100" r="44450" b="349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49876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-135.25pt;margin-top:348.65pt;width:35.55pt;height:3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" fillcolor="white [3212]" strokecolor="#243f60 [1604]" strokeweight="6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C84F36" wp14:editId="2F93A5CE">
                <wp:simplePos x="0" y="0"/>
                <wp:positionH relativeFrom="column">
                  <wp:posOffset>-2928983</wp:posOffset>
                </wp:positionH>
                <wp:positionV relativeFrom="paragraph">
                  <wp:posOffset>4925769</wp:posOffset>
                </wp:positionV>
                <wp:extent cx="451262" cy="498763"/>
                <wp:effectExtent l="38100" t="38100" r="44450" b="349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49876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-230.65pt;margin-top:387.85pt;width:35.55pt;height:3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" fillcolor="white [3212]" strokecolor="#243f60 [1604]" strokeweight="6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C9A1A" wp14:editId="6660BB8C">
                <wp:simplePos x="0" y="0"/>
                <wp:positionH relativeFrom="column">
                  <wp:posOffset>-4377772</wp:posOffset>
                </wp:positionH>
                <wp:positionV relativeFrom="paragraph">
                  <wp:posOffset>4427295</wp:posOffset>
                </wp:positionV>
                <wp:extent cx="451262" cy="498763"/>
                <wp:effectExtent l="38100" t="38100" r="44450" b="349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49876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-344.7pt;margin-top:348.6pt;width:35.55pt;height:3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" fillcolor="white [3212]" strokecolor="#243f60 [1604]" strokeweight="6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4DE76" wp14:editId="6B572257">
                <wp:simplePos x="0" y="0"/>
                <wp:positionH relativeFrom="column">
                  <wp:posOffset>-2654300</wp:posOffset>
                </wp:positionH>
                <wp:positionV relativeFrom="paragraph">
                  <wp:posOffset>1816100</wp:posOffset>
                </wp:positionV>
                <wp:extent cx="450850" cy="498475"/>
                <wp:effectExtent l="38100" t="38100" r="44450" b="349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98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-209pt;margin-top:143pt;width:35.5pt;height:3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" fillcolor="white [3212]" strokecolor="#243f60 [1604]" strokeweight="6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58217D" wp14:editId="57098AC1">
                <wp:simplePos x="0" y="0"/>
                <wp:positionH relativeFrom="column">
                  <wp:posOffset>-2572204</wp:posOffset>
                </wp:positionH>
                <wp:positionV relativeFrom="paragraph">
                  <wp:posOffset>-37465</wp:posOffset>
                </wp:positionV>
                <wp:extent cx="451262" cy="498763"/>
                <wp:effectExtent l="38100" t="38100" r="44450" b="349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49876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-202.55pt;margin-top:-2.95pt;width:35.55pt;height:3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" fillcolor="white [3212]" strokecolor="#243f60 [1604]" strokeweight="6pt"/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331470</wp:posOffset>
            </wp:positionH>
            <wp:positionV relativeFrom="paragraph">
              <wp:posOffset>-154305</wp:posOffset>
            </wp:positionV>
            <wp:extent cx="4975225" cy="9533890"/>
            <wp:effectExtent l="0" t="0" r="0" b="0"/>
            <wp:wrapSquare wrapText="bothSides"/>
            <wp:docPr id="1" name="Picture 1" descr="D:\Coursework\GOT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ursework\GOT m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25" cy="95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5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E9D"/>
    <w:rsid w:val="00021E9D"/>
    <w:rsid w:val="00227B63"/>
    <w:rsid w:val="003B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E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AB93AC13</Template>
  <TotalTime>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Moulsham High School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Middleton</dc:creator>
  <cp:lastModifiedBy>Oliver Middleton</cp:lastModifiedBy>
  <cp:revision>1</cp:revision>
  <cp:lastPrinted>2018-10-12T09:33:00Z</cp:lastPrinted>
  <dcterms:created xsi:type="dcterms:W3CDTF">2018-10-12T09:31:00Z</dcterms:created>
  <dcterms:modified xsi:type="dcterms:W3CDTF">2018-10-12T09:41:00Z</dcterms:modified>
</cp:coreProperties>
</file>