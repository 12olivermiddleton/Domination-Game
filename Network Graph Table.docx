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89F" w:rsidRDefault="00615D82">
      <w:pPr>
        <w:rPr>
          <w:sz w:val="28"/>
        </w:rPr>
      </w:pPr>
      <w:r>
        <w:rPr>
          <w:sz w:val="28"/>
        </w:rPr>
        <w:t>Network Graph Table</w:t>
      </w:r>
    </w:p>
    <w:p w:rsidR="00615D82" w:rsidRDefault="00615D82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1"/>
        <w:gridCol w:w="841"/>
      </w:tblGrid>
      <w:tr w:rsidR="00615D82" w:rsidTr="00615D82"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H</w:t>
            </w:r>
          </w:p>
        </w:tc>
        <w:tc>
          <w:tcPr>
            <w:tcW w:w="841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41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</w:tr>
      <w:tr w:rsidR="00615D82" w:rsidTr="00615D82"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P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</w:tr>
      <w:tr w:rsidR="00615D82" w:rsidTr="00615D82"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</w:tr>
      <w:tr w:rsidR="00615D82" w:rsidTr="00615D82"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</w:tr>
      <w:tr w:rsidR="00615D82" w:rsidTr="00615D82"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</w:tr>
      <w:tr w:rsidR="00615D82" w:rsidTr="00615D82"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</w:tr>
      <w:tr w:rsidR="00615D82" w:rsidTr="00615D82"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840" w:type="dxa"/>
          </w:tcPr>
          <w:p w:rsidR="00615D82" w:rsidRDefault="00615D82" w:rsidP="006A6403">
            <w:pPr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</w:tr>
      <w:tr w:rsidR="00615D82" w:rsidTr="00615D82"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</w:tr>
      <w:tr w:rsidR="00615D82" w:rsidTr="00615D82"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H</w:t>
            </w: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</w:tr>
      <w:tr w:rsidR="00615D82" w:rsidTr="00615D82"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</w:tr>
      <w:tr w:rsidR="00615D82" w:rsidTr="00615D82">
        <w:tc>
          <w:tcPr>
            <w:tcW w:w="840" w:type="dxa"/>
          </w:tcPr>
          <w:p w:rsidR="00615D82" w:rsidRDefault="00615D82">
            <w:pPr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0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  <w:tc>
          <w:tcPr>
            <w:tcW w:w="841" w:type="dxa"/>
          </w:tcPr>
          <w:p w:rsidR="00615D82" w:rsidRDefault="00615D82" w:rsidP="00615D82">
            <w:pPr>
              <w:jc w:val="center"/>
              <w:rPr>
                <w:sz w:val="28"/>
              </w:rPr>
            </w:pPr>
          </w:p>
        </w:tc>
      </w:tr>
    </w:tbl>
    <w:p w:rsidR="00615D82" w:rsidRPr="00615D82" w:rsidRDefault="00615D82">
      <w:pPr>
        <w:rPr>
          <w:sz w:val="28"/>
        </w:rPr>
      </w:pPr>
    </w:p>
    <w:sectPr w:rsidR="00615D82" w:rsidRPr="0061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C7E33"/>
    <w:multiLevelType w:val="hybridMultilevel"/>
    <w:tmpl w:val="6352CB3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82"/>
    <w:rsid w:val="00227B63"/>
    <w:rsid w:val="003B4AAE"/>
    <w:rsid w:val="00615D82"/>
    <w:rsid w:val="006A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5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28D6AA73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>Moulsham High School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Middleton</dc:creator>
  <cp:lastModifiedBy>Oliver Middleton</cp:lastModifiedBy>
  <cp:revision>3</cp:revision>
  <dcterms:created xsi:type="dcterms:W3CDTF">2018-10-12T09:54:00Z</dcterms:created>
  <dcterms:modified xsi:type="dcterms:W3CDTF">2018-10-12T10:01:00Z</dcterms:modified>
</cp:coreProperties>
</file>